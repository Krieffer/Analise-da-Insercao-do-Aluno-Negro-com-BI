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7E3" w:rsidRDefault="00A507E3" w:rsidP="00030BF1">
      <w:pPr>
        <w:pStyle w:val="NoSpacing"/>
      </w:pPr>
      <w:r w:rsidRPr="00F8261E">
        <w:t>UNIVERSIDADE PAULISTA</w:t>
      </w:r>
      <w:r>
        <w:t xml:space="preserve"> – UNIP</w:t>
      </w:r>
    </w:p>
    <w:p w:rsidR="00A507E3" w:rsidRPr="00031EF3" w:rsidRDefault="00A507E3" w:rsidP="00030BF1">
      <w:pPr>
        <w:spacing w:after="168"/>
        <w:jc w:val="center"/>
        <w:rPr>
          <w:b/>
          <w:lang w:eastAsia="ar-SA"/>
        </w:rPr>
      </w:pPr>
      <w:r w:rsidRPr="00031EF3">
        <w:rPr>
          <w:b/>
          <w:lang w:eastAsia="ar-SA"/>
        </w:rPr>
        <w:t>INSTITUTO DE CIÊNCIAS EXATAS E TECNOLOGIA</w:t>
      </w:r>
      <w:r>
        <w:rPr>
          <w:b/>
          <w:lang w:eastAsia="ar-SA"/>
        </w:rPr>
        <w:t xml:space="preserve"> - IET</w:t>
      </w:r>
    </w:p>
    <w:p w:rsidR="00A507E3" w:rsidRPr="00BB6D4F" w:rsidRDefault="00A507E3" w:rsidP="00030BF1">
      <w:pPr>
        <w:pStyle w:val="NoSpacing"/>
      </w:pPr>
      <w:r>
        <w:t>Ciência da Computação</w:t>
      </w:r>
    </w:p>
    <w:p w:rsidR="00A507E3" w:rsidRDefault="00A507E3" w:rsidP="00030BF1">
      <w:pPr>
        <w:pStyle w:val="NoSpacing"/>
        <w:rPr>
          <w:rFonts w:cs="Arial"/>
          <w:szCs w:val="28"/>
        </w:rPr>
      </w:pPr>
    </w:p>
    <w:p w:rsidR="00A507E3" w:rsidRDefault="00A507E3" w:rsidP="00030BF1">
      <w:pPr>
        <w:pStyle w:val="NoSpacing"/>
        <w:rPr>
          <w:rFonts w:cs="Arial"/>
          <w:szCs w:val="28"/>
        </w:rPr>
      </w:pPr>
    </w:p>
    <w:p w:rsidR="00A507E3" w:rsidRDefault="00A507E3" w:rsidP="00030BF1">
      <w:pPr>
        <w:pStyle w:val="NoSpacing"/>
      </w:pPr>
      <w:r>
        <w:t>DANIEL GADS MELO SOUSA</w:t>
      </w:r>
    </w:p>
    <w:p w:rsidR="00A507E3" w:rsidRPr="00F8261E" w:rsidRDefault="00A507E3" w:rsidP="00030BF1">
      <w:pPr>
        <w:pStyle w:val="NoSpacing"/>
      </w:pPr>
      <w:r>
        <w:t>Gabriel de brito silva</w:t>
      </w:r>
    </w:p>
    <w:p w:rsidR="00A507E3" w:rsidRPr="00F8261E" w:rsidRDefault="00A507E3" w:rsidP="00030BF1">
      <w:pPr>
        <w:pStyle w:val="NoSpacing"/>
      </w:pPr>
      <w:r>
        <w:t>marcelo antônio da silva júnior</w:t>
      </w:r>
    </w:p>
    <w:p w:rsidR="00A507E3" w:rsidRPr="00F8261E" w:rsidRDefault="00A507E3" w:rsidP="00030BF1">
      <w:pPr>
        <w:pStyle w:val="NoSpacing"/>
      </w:pPr>
      <w:r>
        <w:t>pedro henrique pereira de oliveira</w:t>
      </w:r>
    </w:p>
    <w:p w:rsidR="00A507E3" w:rsidRPr="00F8261E" w:rsidRDefault="00A507E3" w:rsidP="00030BF1">
      <w:pPr>
        <w:pStyle w:val="NoSpacing"/>
      </w:pPr>
      <w:r>
        <w:t>willian de sousa rodrigues</w:t>
      </w:r>
    </w:p>
    <w:p w:rsidR="00A507E3" w:rsidRPr="00F8261E" w:rsidRDefault="00A507E3" w:rsidP="00030BF1">
      <w:pPr>
        <w:spacing w:after="168"/>
        <w:rPr>
          <w:lang w:eastAsia="ar-SA"/>
        </w:rPr>
      </w:pPr>
    </w:p>
    <w:p w:rsidR="00A507E3" w:rsidRDefault="00A507E3" w:rsidP="00030BF1">
      <w:pPr>
        <w:pStyle w:val="NoSpacing"/>
      </w:pPr>
    </w:p>
    <w:p w:rsidR="00A507E3" w:rsidRDefault="00A507E3" w:rsidP="00030BF1">
      <w:pPr>
        <w:spacing w:after="168"/>
        <w:rPr>
          <w:lang w:eastAsia="ar-SA"/>
        </w:rPr>
      </w:pPr>
    </w:p>
    <w:p w:rsidR="00A507E3" w:rsidRDefault="00A507E3" w:rsidP="00030BF1">
      <w:pPr>
        <w:spacing w:after="168"/>
        <w:rPr>
          <w:lang w:eastAsia="ar-SA"/>
        </w:rPr>
      </w:pPr>
    </w:p>
    <w:p w:rsidR="00A507E3" w:rsidRPr="00CD7207" w:rsidRDefault="00A507E3" w:rsidP="00030BF1">
      <w:pPr>
        <w:spacing w:after="168"/>
        <w:rPr>
          <w:lang w:eastAsia="ar-SA"/>
        </w:rPr>
      </w:pPr>
    </w:p>
    <w:p w:rsidR="00A507E3" w:rsidRDefault="00A507E3" w:rsidP="00030BF1">
      <w:pPr>
        <w:pStyle w:val="NoSpacing"/>
      </w:pPr>
    </w:p>
    <w:p w:rsidR="00A507E3" w:rsidRDefault="00A507E3" w:rsidP="00030BF1">
      <w:pPr>
        <w:pStyle w:val="NoSpacing"/>
        <w:rPr>
          <w:rFonts w:cs="Arial"/>
          <w:szCs w:val="28"/>
        </w:rPr>
      </w:pPr>
      <w:r>
        <w:t xml:space="preserve">ESTUDO DE CASO: </w:t>
      </w:r>
      <w:r w:rsidRPr="00F8261E">
        <w:t>Análise do Panorama da Atuação do</w:t>
      </w:r>
      <w:r>
        <w:t xml:space="preserve"> ALUNO</w:t>
      </w:r>
      <w:r w:rsidRPr="00F8261E">
        <w:t xml:space="preserve"> Negro na Educação Básica </w:t>
      </w:r>
      <w:r>
        <w:t xml:space="preserve">Brasileira de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2018 utilizando BUSINESS INTELLIGENCE</w:t>
      </w:r>
    </w:p>
    <w:p w:rsidR="00A507E3" w:rsidRDefault="00A507E3" w:rsidP="00030BF1">
      <w:pPr>
        <w:pStyle w:val="NoSpacing"/>
        <w:rPr>
          <w:rFonts w:cs="Arial"/>
          <w:szCs w:val="28"/>
        </w:rPr>
      </w:pPr>
    </w:p>
    <w:p w:rsidR="00A507E3" w:rsidRDefault="00A507E3" w:rsidP="00030BF1">
      <w:pPr>
        <w:pStyle w:val="NoSpacing"/>
        <w:rPr>
          <w:rFonts w:cs="Arial"/>
          <w:szCs w:val="28"/>
        </w:rPr>
      </w:pPr>
    </w:p>
    <w:p w:rsidR="00A507E3" w:rsidRDefault="00A507E3" w:rsidP="00030BF1">
      <w:pPr>
        <w:spacing w:after="168"/>
        <w:rPr>
          <w:lang w:eastAsia="ar-SA"/>
        </w:rPr>
      </w:pPr>
    </w:p>
    <w:p w:rsidR="00A507E3" w:rsidRDefault="00A507E3" w:rsidP="00030BF1">
      <w:pPr>
        <w:spacing w:after="168"/>
        <w:rPr>
          <w:lang w:eastAsia="ar-SA"/>
        </w:rPr>
      </w:pPr>
    </w:p>
    <w:p w:rsidR="00A507E3" w:rsidRPr="00CD7207" w:rsidRDefault="00A507E3" w:rsidP="00030BF1">
      <w:pPr>
        <w:spacing w:after="168"/>
        <w:rPr>
          <w:lang w:eastAsia="ar-SA"/>
        </w:rPr>
      </w:pPr>
    </w:p>
    <w:p w:rsidR="00A507E3" w:rsidRDefault="00A507E3" w:rsidP="00030BF1">
      <w:pPr>
        <w:pStyle w:val="NoSpacing"/>
        <w:rPr>
          <w:rFonts w:cs="Arial"/>
          <w:szCs w:val="28"/>
        </w:rPr>
      </w:pPr>
    </w:p>
    <w:p w:rsidR="00A507E3" w:rsidRDefault="00A507E3" w:rsidP="00030BF1">
      <w:pPr>
        <w:pStyle w:val="NoSpacing"/>
        <w:rPr>
          <w:rFonts w:cs="Arial"/>
          <w:szCs w:val="28"/>
        </w:rPr>
      </w:pPr>
    </w:p>
    <w:p w:rsidR="00A507E3" w:rsidRDefault="00A507E3" w:rsidP="00030BF1">
      <w:pPr>
        <w:spacing w:after="168"/>
        <w:rPr>
          <w:lang w:eastAsia="ar-SA"/>
        </w:rPr>
      </w:pPr>
    </w:p>
    <w:p w:rsidR="00A507E3" w:rsidRPr="00F8261E" w:rsidRDefault="00A507E3" w:rsidP="00030BF1">
      <w:pPr>
        <w:spacing w:after="168"/>
        <w:rPr>
          <w:lang w:eastAsia="ar-SA"/>
        </w:rPr>
      </w:pPr>
    </w:p>
    <w:p w:rsidR="00A507E3" w:rsidRDefault="00A507E3" w:rsidP="00030BF1">
      <w:pPr>
        <w:pStyle w:val="NoSpacing"/>
      </w:pPr>
      <w:r>
        <w:t>bRASÍLIA - DF</w:t>
      </w:r>
    </w:p>
    <w:p w:rsidR="00A507E3" w:rsidRPr="00637AA8" w:rsidRDefault="00A507E3" w:rsidP="00637AA8">
      <w:pPr>
        <w:pStyle w:val="NoSpacing"/>
      </w:pPr>
      <w:r>
        <w:t>2019</w:t>
      </w:r>
      <w:bookmarkStart w:id="0" w:name="_GoBack"/>
      <w:bookmarkEnd w:id="0"/>
    </w:p>
    <w:sectPr w:rsidR="00A507E3" w:rsidRPr="00637AA8" w:rsidSect="008916A9">
      <w:headerReference w:type="default" r:id="rId7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7E3" w:rsidRDefault="00A507E3" w:rsidP="00CD7207">
      <w:pPr>
        <w:spacing w:after="168" w:line="240" w:lineRule="auto"/>
      </w:pPr>
      <w:r>
        <w:separator/>
      </w:r>
    </w:p>
  </w:endnote>
  <w:endnote w:type="continuationSeparator" w:id="0">
    <w:p w:rsidR="00A507E3" w:rsidRDefault="00A507E3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7E3" w:rsidRDefault="00A507E3" w:rsidP="00CD7207">
      <w:pPr>
        <w:spacing w:after="168" w:line="240" w:lineRule="auto"/>
      </w:pPr>
      <w:r>
        <w:separator/>
      </w:r>
    </w:p>
  </w:footnote>
  <w:footnote w:type="continuationSeparator" w:id="0">
    <w:p w:rsidR="00A507E3" w:rsidRDefault="00A507E3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7E3" w:rsidRPr="001D4D23" w:rsidRDefault="00A507E3" w:rsidP="001D4D23">
    <w:pPr>
      <w:pStyle w:val="Header"/>
      <w:spacing w:after="16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 w:hint="default"/>
      </w:rPr>
    </w:lvl>
  </w:abstractNum>
  <w:abstractNum w:abstractNumId="1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7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3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/>
      </w:r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/>
      </w:rPr>
    </w:lvl>
  </w:abstractNum>
  <w:abstractNum w:abstractNumId="17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9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9C7"/>
    <w:rsid w:val="000178A6"/>
    <w:rsid w:val="00030BF1"/>
    <w:rsid w:val="00031D61"/>
    <w:rsid w:val="00031EF3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B7EF7"/>
    <w:rsid w:val="001C1B44"/>
    <w:rsid w:val="001C2C44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A7323"/>
    <w:rsid w:val="002C2D7C"/>
    <w:rsid w:val="002C33C1"/>
    <w:rsid w:val="002C4A86"/>
    <w:rsid w:val="002F23AE"/>
    <w:rsid w:val="00314317"/>
    <w:rsid w:val="003329E7"/>
    <w:rsid w:val="00336F1A"/>
    <w:rsid w:val="003437C3"/>
    <w:rsid w:val="0035356A"/>
    <w:rsid w:val="00361C8F"/>
    <w:rsid w:val="003628B4"/>
    <w:rsid w:val="003727CB"/>
    <w:rsid w:val="00374BCD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90CBA"/>
    <w:rsid w:val="00494681"/>
    <w:rsid w:val="00494B11"/>
    <w:rsid w:val="004A15BA"/>
    <w:rsid w:val="004C4DFD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F0F5E"/>
    <w:rsid w:val="006148E0"/>
    <w:rsid w:val="00614E77"/>
    <w:rsid w:val="006176C0"/>
    <w:rsid w:val="00637AA8"/>
    <w:rsid w:val="0064585C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55D4"/>
    <w:rsid w:val="00711614"/>
    <w:rsid w:val="00723934"/>
    <w:rsid w:val="0073161F"/>
    <w:rsid w:val="00747603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BAA"/>
    <w:rsid w:val="00876CD1"/>
    <w:rsid w:val="008916A9"/>
    <w:rsid w:val="008970F0"/>
    <w:rsid w:val="008C02B5"/>
    <w:rsid w:val="008D60C8"/>
    <w:rsid w:val="008E7454"/>
    <w:rsid w:val="008F795E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3215"/>
    <w:rsid w:val="009E5B6A"/>
    <w:rsid w:val="009F3AE4"/>
    <w:rsid w:val="00A04F1B"/>
    <w:rsid w:val="00A507E3"/>
    <w:rsid w:val="00A90976"/>
    <w:rsid w:val="00AA6010"/>
    <w:rsid w:val="00AB5378"/>
    <w:rsid w:val="00AD0D2F"/>
    <w:rsid w:val="00B26452"/>
    <w:rsid w:val="00B33CA2"/>
    <w:rsid w:val="00B561AB"/>
    <w:rsid w:val="00B70994"/>
    <w:rsid w:val="00B828AC"/>
    <w:rsid w:val="00B83238"/>
    <w:rsid w:val="00BA055A"/>
    <w:rsid w:val="00BB6D4F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357B8"/>
    <w:rsid w:val="00D46BF8"/>
    <w:rsid w:val="00D518B9"/>
    <w:rsid w:val="00D640D4"/>
    <w:rsid w:val="00D92396"/>
    <w:rsid w:val="00DA50BF"/>
    <w:rsid w:val="00DD650F"/>
    <w:rsid w:val="00DD7728"/>
    <w:rsid w:val="00DF307C"/>
    <w:rsid w:val="00E16107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1BAA"/>
    <w:rsid w:val="00ED430C"/>
    <w:rsid w:val="00ED4841"/>
    <w:rsid w:val="00EE1CDD"/>
    <w:rsid w:val="00EE5060"/>
    <w:rsid w:val="00EF53B2"/>
    <w:rsid w:val="00F142DA"/>
    <w:rsid w:val="00F357E9"/>
    <w:rsid w:val="00F54A46"/>
    <w:rsid w:val="00F57412"/>
    <w:rsid w:val="00F629C7"/>
    <w:rsid w:val="00F638E3"/>
    <w:rsid w:val="00F656FD"/>
    <w:rsid w:val="00F70E74"/>
    <w:rsid w:val="00F8261E"/>
    <w:rsid w:val="00F860EB"/>
    <w:rsid w:val="00FA5C5D"/>
    <w:rsid w:val="00FB230E"/>
    <w:rsid w:val="00FB3EA5"/>
    <w:rsid w:val="00FD3DAA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E472D"/>
    <w:pPr>
      <w:spacing w:afterLines="70" w:line="360" w:lineRule="auto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727CB"/>
    <w:pPr>
      <w:keepNext/>
      <w:keepLines/>
      <w:spacing w:before="100" w:beforeAutospacing="1" w:afterLines="0" w:afterAutospacing="1"/>
      <w:jc w:val="left"/>
      <w:outlineLvl w:val="0"/>
    </w:pPr>
    <w:rPr>
      <w:rFonts w:eastAsia="MS Gothic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27CB"/>
    <w:pPr>
      <w:keepNext/>
      <w:keepLines/>
      <w:spacing w:afterLines="0"/>
      <w:jc w:val="left"/>
      <w:outlineLvl w:val="2"/>
    </w:pPr>
    <w:rPr>
      <w:rFonts w:eastAsia="MS Gothic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4681"/>
    <w:pPr>
      <w:keepNext/>
      <w:keepLines/>
      <w:spacing w:before="200"/>
      <w:jc w:val="left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727CB"/>
    <w:rPr>
      <w:rFonts w:ascii="Arial" w:eastAsia="MS Gothic" w:hAnsi="Arial" w:cs="Times New Roman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94681"/>
    <w:rPr>
      <w:rFonts w:ascii="Arial" w:hAnsi="Arial" w:cs="Arial"/>
      <w:bCs/>
      <w:caps/>
      <w:kern w:val="28"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727CB"/>
    <w:rPr>
      <w:rFonts w:ascii="Arial" w:eastAsia="MS Gothic" w:hAnsi="Arial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94681"/>
    <w:rPr>
      <w:rFonts w:ascii="Cambria" w:eastAsia="MS Gothic" w:hAnsi="Cambria" w:cs="Times New Roman"/>
      <w:b/>
      <w:bCs/>
      <w:i/>
      <w:iCs/>
      <w:color w:val="4F81BD"/>
      <w:sz w:val="24"/>
    </w:rPr>
  </w:style>
  <w:style w:type="paragraph" w:styleId="NoSpacing">
    <w:name w:val="No Spacing"/>
    <w:aliases w:val="Capa"/>
    <w:next w:val="Normal"/>
    <w:uiPriority w:val="99"/>
    <w:qFormat/>
    <w:rsid w:val="00FF0AC2"/>
    <w:pPr>
      <w:suppressAutoHyphens/>
      <w:spacing w:line="360" w:lineRule="auto"/>
      <w:jc w:val="center"/>
    </w:pPr>
    <w:rPr>
      <w:rFonts w:ascii="Arial" w:eastAsia="Times New Roman" w:hAnsi="Arial"/>
      <w:b/>
      <w:caps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F629C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629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629C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629C7"/>
    <w:rPr>
      <w:rFonts w:cs="Times New Roman"/>
    </w:rPr>
  </w:style>
  <w:style w:type="character" w:styleId="Hyperlink">
    <w:name w:val="Hyperlink"/>
    <w:basedOn w:val="DefaultParagraphFont"/>
    <w:uiPriority w:val="99"/>
    <w:rsid w:val="002C4A86"/>
    <w:rPr>
      <w:rFonts w:cs="Times New Roman"/>
      <w:color w:val="auto"/>
      <w:u w:val="none"/>
    </w:rPr>
  </w:style>
  <w:style w:type="paragraph" w:styleId="TOC1">
    <w:name w:val="toc 1"/>
    <w:basedOn w:val="Normal"/>
    <w:uiPriority w:val="99"/>
    <w:rsid w:val="00C05C0A"/>
    <w:pPr>
      <w:tabs>
        <w:tab w:val="right" w:leader="dot" w:pos="9071"/>
      </w:tabs>
      <w:overflowPunct w:val="0"/>
      <w:autoSpaceDE w:val="0"/>
      <w:spacing w:before="480" w:afterLines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TOC2">
    <w:name w:val="toc 2"/>
    <w:basedOn w:val="TOC1"/>
    <w:uiPriority w:val="99"/>
    <w:rsid w:val="00C05C0A"/>
    <w:pPr>
      <w:spacing w:before="120"/>
    </w:pPr>
    <w:rPr>
      <w:b w:val="0"/>
      <w:szCs w:val="22"/>
    </w:rPr>
  </w:style>
  <w:style w:type="paragraph" w:styleId="TOC3">
    <w:name w:val="toc 3"/>
    <w:basedOn w:val="TOC2"/>
    <w:uiPriority w:val="99"/>
    <w:rsid w:val="00C05C0A"/>
    <w:pPr>
      <w:spacing w:before="0" w:after="120"/>
    </w:pPr>
    <w:rPr>
      <w:b/>
      <w:caps w:val="0"/>
      <w:szCs w:val="20"/>
    </w:rPr>
  </w:style>
  <w:style w:type="paragraph" w:styleId="ListParagraph">
    <w:name w:val="List Paragraph"/>
    <w:basedOn w:val="Normal"/>
    <w:uiPriority w:val="99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uiPriority w:val="99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/>
      <w:szCs w:val="24"/>
      <w:lang w:eastAsia="ar-SA"/>
    </w:rPr>
  </w:style>
  <w:style w:type="paragraph" w:customStyle="1" w:styleId="Ilustrao">
    <w:name w:val="Ilustração"/>
    <w:basedOn w:val="Normal"/>
    <w:uiPriority w:val="99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rsid w:val="00930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uiPriority w:val="99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/>
      <w:kern w:val="1"/>
      <w:szCs w:val="24"/>
      <w:lang w:eastAsia="ar-SA"/>
    </w:rPr>
  </w:style>
  <w:style w:type="character" w:customStyle="1" w:styleId="apple-style-span">
    <w:name w:val="apple-style-span"/>
    <w:basedOn w:val="DefaultParagraphFont"/>
    <w:uiPriority w:val="99"/>
    <w:rsid w:val="00753F60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753F60"/>
    <w:rPr>
      <w:rFonts w:cs="Times New Roman"/>
    </w:rPr>
  </w:style>
  <w:style w:type="character" w:customStyle="1" w:styleId="arial121">
    <w:name w:val="arial121"/>
    <w:basedOn w:val="DefaultParagraphFont"/>
    <w:uiPriority w:val="99"/>
    <w:rsid w:val="00940C99"/>
    <w:rPr>
      <w:rFonts w:ascii="Arial" w:hAnsi="Arial" w:cs="Arial"/>
      <w:sz w:val="24"/>
      <w:szCs w:val="24"/>
    </w:rPr>
  </w:style>
  <w:style w:type="paragraph" w:customStyle="1" w:styleId="Capa3-Ttulo">
    <w:name w:val="Capa 3 - Título"/>
    <w:basedOn w:val="Normal"/>
    <w:next w:val="Normal"/>
    <w:uiPriority w:val="99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uiPriority w:val="99"/>
    <w:rsid w:val="00CD7207"/>
    <w:pPr>
      <w:ind w:left="4536"/>
      <w:jc w:val="both"/>
    </w:pPr>
    <w:rPr>
      <w:rFonts w:ascii="Arial" w:eastAsia="Times New Roman" w:hAnsi="Arial"/>
      <w:b/>
      <w:sz w:val="24"/>
      <w:szCs w:val="20"/>
      <w:lang w:eastAsia="ar-SA"/>
    </w:rPr>
  </w:style>
  <w:style w:type="paragraph" w:customStyle="1" w:styleId="Agradecimentos">
    <w:name w:val="Agradecimentos"/>
    <w:uiPriority w:val="99"/>
    <w:rsid w:val="00CD7207"/>
    <w:pPr>
      <w:spacing w:line="360" w:lineRule="auto"/>
      <w:ind w:left="4536"/>
      <w:jc w:val="both"/>
    </w:pPr>
    <w:rPr>
      <w:rFonts w:ascii="Arial" w:eastAsia="Times New Roman" w:hAnsi="Arial"/>
      <w:sz w:val="24"/>
      <w:szCs w:val="20"/>
      <w:lang w:eastAsia="ar-SA"/>
    </w:rPr>
  </w:style>
  <w:style w:type="paragraph" w:styleId="TOCHeading">
    <w:name w:val="TOC Heading"/>
    <w:basedOn w:val="Heading1"/>
    <w:next w:val="Normal"/>
    <w:uiPriority w:val="99"/>
    <w:qFormat/>
    <w:rsid w:val="00DD7728"/>
    <w:pPr>
      <w:spacing w:line="276" w:lineRule="auto"/>
      <w:outlineLvl w:val="9"/>
    </w:pPr>
    <w:rPr>
      <w:lang w:eastAsia="pt-BR"/>
    </w:rPr>
  </w:style>
  <w:style w:type="paragraph" w:styleId="Caption">
    <w:name w:val="caption"/>
    <w:basedOn w:val="Normal"/>
    <w:next w:val="Normal"/>
    <w:uiPriority w:val="99"/>
    <w:qFormat/>
    <w:rsid w:val="00CA1EA9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Graficos">
    <w:name w:val="Graficos"/>
    <w:basedOn w:val="Caption"/>
    <w:uiPriority w:val="99"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uiPriority w:val="99"/>
    <w:rsid w:val="005D12C3"/>
    <w:pPr>
      <w:jc w:val="both"/>
    </w:pPr>
    <w:rPr>
      <w:rFonts w:ascii="Arial" w:hAnsi="Arial"/>
      <w:bCs/>
      <w:sz w:val="20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rsid w:val="00E53A31"/>
  </w:style>
  <w:style w:type="paragraph" w:customStyle="1" w:styleId="CitaoDiretaRecuo">
    <w:name w:val="Citação Direta Recuo"/>
    <w:basedOn w:val="Normal"/>
    <w:link w:val="CitaoDiretaRecuoChar"/>
    <w:uiPriority w:val="99"/>
    <w:rsid w:val="00B828AC"/>
    <w:pPr>
      <w:spacing w:afterLines="200" w:line="240" w:lineRule="auto"/>
      <w:ind w:left="2268"/>
    </w:pPr>
    <w:rPr>
      <w:rFonts w:eastAsia="Times New Roman"/>
      <w:sz w:val="20"/>
      <w:szCs w:val="20"/>
      <w:shd w:val="clear" w:color="auto" w:fill="FFFFFF"/>
      <w:lang w:eastAsia="ja-JP"/>
    </w:rPr>
  </w:style>
  <w:style w:type="character" w:customStyle="1" w:styleId="CitaoDiretaRecuoChar">
    <w:name w:val="Citação Direta Recuo Char"/>
    <w:link w:val="CitaoDiretaRecuo"/>
    <w:uiPriority w:val="99"/>
    <w:locked/>
    <w:rsid w:val="00B828AC"/>
    <w:rPr>
      <w:rFonts w:ascii="Arial" w:hAnsi="Arial"/>
      <w:sz w:val="20"/>
    </w:rPr>
  </w:style>
  <w:style w:type="paragraph" w:styleId="Bibliography">
    <w:name w:val="Bibliography"/>
    <w:basedOn w:val="Normal"/>
    <w:next w:val="Normal"/>
    <w:uiPriority w:val="99"/>
    <w:rsid w:val="008970F0"/>
  </w:style>
  <w:style w:type="character" w:customStyle="1" w:styleId="freebirdformeditorviewresponsessummaryquestiontitle">
    <w:name w:val="freebirdformeditorviewresponsessummaryquestiontitle"/>
    <w:basedOn w:val="DefaultParagraphFont"/>
    <w:uiPriority w:val="99"/>
    <w:rsid w:val="00121951"/>
    <w:rPr>
      <w:rFonts w:cs="Times New Roman"/>
    </w:rPr>
  </w:style>
  <w:style w:type="table" w:styleId="TableGrid">
    <w:name w:val="Table Grid"/>
    <w:basedOn w:val="TableNormal"/>
    <w:uiPriority w:val="99"/>
    <w:rsid w:val="001219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99"/>
    <w:qFormat/>
    <w:rsid w:val="00336F1A"/>
    <w:rPr>
      <w:rFonts w:cs="Times New Roman"/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E84603"/>
    <w:pPr>
      <w:spacing w:line="240" w:lineRule="auto"/>
      <w:ind w:left="240" w:hanging="240"/>
    </w:pPr>
  </w:style>
  <w:style w:type="paragraph" w:styleId="HTMLPreformatted">
    <w:name w:val="HTML Preformatted"/>
    <w:basedOn w:val="Normal"/>
    <w:link w:val="HTMLPreformattedChar"/>
    <w:uiPriority w:val="99"/>
    <w:semiHidden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21460"/>
    <w:rPr>
      <w:rFonts w:ascii="Courier New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uiPriority w:val="99"/>
    <w:rsid w:val="00FD3DAA"/>
    <w:pPr>
      <w:spacing w:afterLines="0" w:line="240" w:lineRule="auto"/>
      <w:jc w:val="center"/>
    </w:pPr>
    <w:rPr>
      <w:rFonts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uiPriority w:val="99"/>
    <w:rsid w:val="00FD3DAA"/>
    <w:pPr>
      <w:spacing w:afterLines="0"/>
    </w:pPr>
    <w:rPr>
      <w:rFonts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uiPriority w:val="99"/>
    <w:rsid w:val="00FD3DAA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uiPriority w:val="99"/>
    <w:rsid w:val="00FD3DAA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Default">
    <w:name w:val="Default"/>
    <w:uiPriority w:val="99"/>
    <w:rsid w:val="00030BF1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pt-BR"/>
    </w:rPr>
  </w:style>
  <w:style w:type="paragraph" w:styleId="TOC5">
    <w:name w:val="toc 5"/>
    <w:basedOn w:val="Normal"/>
    <w:next w:val="Normal"/>
    <w:autoRedefine/>
    <w:uiPriority w:val="99"/>
    <w:semiHidden/>
    <w:rsid w:val="00770267"/>
    <w:pPr>
      <w:spacing w:after="100"/>
      <w:ind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64</Words>
  <Characters>351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5</cp:revision>
  <dcterms:created xsi:type="dcterms:W3CDTF">2019-09-28T20:10:00Z</dcterms:created>
  <dcterms:modified xsi:type="dcterms:W3CDTF">2019-10-15T12:20:00Z</dcterms:modified>
</cp:coreProperties>
</file>