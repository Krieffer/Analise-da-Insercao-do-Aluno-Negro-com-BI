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F1" w:rsidRDefault="00030BF1" w:rsidP="00030BF1">
      <w:pPr>
        <w:pStyle w:val="SemEspaamento"/>
      </w:pPr>
      <w:r>
        <w:t>DANIEL GADS MELO SOUSA</w:t>
      </w:r>
    </w:p>
    <w:p w:rsidR="00030BF1" w:rsidRPr="00F8261E" w:rsidRDefault="00030BF1" w:rsidP="00030BF1">
      <w:pPr>
        <w:pStyle w:val="SemEspaamento"/>
      </w:pPr>
      <w:r>
        <w:t>Gabriel de brito silva</w:t>
      </w:r>
    </w:p>
    <w:p w:rsidR="00030BF1" w:rsidRPr="00F8261E" w:rsidRDefault="00030BF1" w:rsidP="00030BF1">
      <w:pPr>
        <w:pStyle w:val="SemEspaamento"/>
      </w:pPr>
      <w:r>
        <w:t>marcelo antônio da silva júnior</w:t>
      </w:r>
    </w:p>
    <w:p w:rsidR="00030BF1" w:rsidRPr="00F8261E" w:rsidRDefault="00030BF1" w:rsidP="00030BF1">
      <w:pPr>
        <w:pStyle w:val="SemEspaamento"/>
      </w:pPr>
      <w:r>
        <w:t>pedro henrique pereira de oliveira</w:t>
      </w:r>
    </w:p>
    <w:p w:rsidR="00030BF1" w:rsidRPr="00F8261E" w:rsidRDefault="00030BF1" w:rsidP="00030BF1">
      <w:pPr>
        <w:pStyle w:val="SemEspaamento"/>
      </w:pPr>
      <w:r>
        <w:t>willian de sousa rodrigues</w:t>
      </w:r>
    </w:p>
    <w:p w:rsidR="00030BF1" w:rsidRDefault="00030BF1" w:rsidP="00030BF1">
      <w:pPr>
        <w:spacing w:after="168"/>
        <w:jc w:val="center"/>
        <w:rPr>
          <w:rFonts w:cs="Arial"/>
          <w:b/>
          <w:szCs w:val="24"/>
        </w:rPr>
      </w:pPr>
    </w:p>
    <w:p w:rsidR="00030BF1" w:rsidRDefault="00030BF1" w:rsidP="00030BF1">
      <w:pPr>
        <w:pStyle w:val="SemEspaamento"/>
        <w:rPr>
          <w:rFonts w:cs="Arial"/>
          <w:szCs w:val="28"/>
        </w:rPr>
      </w:pPr>
      <w:r w:rsidRPr="00F8261E">
        <w:t>Análise do Panorama da Atuação do</w:t>
      </w:r>
      <w:r>
        <w:t xml:space="preserve"> ALUNO</w:t>
      </w:r>
      <w:r w:rsidRPr="00F8261E">
        <w:t xml:space="preserve"> Negro na Educação Básica </w:t>
      </w:r>
      <w:r>
        <w:t>Brasileira de 2015 a 2018 utilizando BUSINESS INTELLIGENCE</w:t>
      </w:r>
    </w:p>
    <w:p w:rsidR="00030BF1" w:rsidRDefault="00030BF1" w:rsidP="00030BF1">
      <w:pPr>
        <w:spacing w:after="168"/>
        <w:jc w:val="center"/>
        <w:rPr>
          <w:rFonts w:cs="Arial"/>
          <w:b/>
          <w:szCs w:val="24"/>
        </w:rPr>
      </w:pPr>
    </w:p>
    <w:p w:rsidR="00030BF1" w:rsidRDefault="00030BF1" w:rsidP="00030BF1">
      <w:pPr>
        <w:spacing w:after="168"/>
        <w:ind w:left="2835"/>
        <w:rPr>
          <w:rFonts w:cs="Arial"/>
          <w:szCs w:val="24"/>
        </w:rPr>
      </w:pPr>
      <w:r>
        <w:rPr>
          <w:rFonts w:cs="Arial"/>
          <w:szCs w:val="24"/>
        </w:rPr>
        <w:t>Trabalho de Conclusão de C</w:t>
      </w:r>
      <w:r w:rsidRPr="009F7C16">
        <w:rPr>
          <w:rFonts w:cs="Arial"/>
          <w:szCs w:val="24"/>
        </w:rPr>
        <w:t>u</w:t>
      </w:r>
      <w:r>
        <w:rPr>
          <w:rFonts w:cs="Arial"/>
          <w:szCs w:val="24"/>
        </w:rPr>
        <w:t>rso para obtenção do título de B</w:t>
      </w:r>
      <w:r w:rsidRPr="009F7C16">
        <w:rPr>
          <w:rFonts w:cs="Arial"/>
          <w:szCs w:val="24"/>
        </w:rPr>
        <w:t xml:space="preserve">acharel em </w:t>
      </w:r>
      <w:r w:rsidR="006176C0">
        <w:rPr>
          <w:rFonts w:cs="Arial"/>
          <w:szCs w:val="24"/>
        </w:rPr>
        <w:t>Ciência da Computação</w:t>
      </w:r>
      <w:r w:rsidRPr="009F7C16">
        <w:rPr>
          <w:rFonts w:cs="Arial"/>
          <w:szCs w:val="24"/>
        </w:rPr>
        <w:t xml:space="preserve"> da Universidade Paulista </w:t>
      </w:r>
      <w:r>
        <w:rPr>
          <w:rFonts w:cs="Arial"/>
          <w:szCs w:val="24"/>
        </w:rPr>
        <w:t>–</w:t>
      </w:r>
      <w:r w:rsidRPr="009F7C16">
        <w:rPr>
          <w:rFonts w:cs="Arial"/>
          <w:szCs w:val="24"/>
        </w:rPr>
        <w:t xml:space="preserve"> UNIP</w:t>
      </w:r>
      <w:r>
        <w:rPr>
          <w:rFonts w:cs="Arial"/>
          <w:szCs w:val="24"/>
        </w:rPr>
        <w:t xml:space="preserve">, </w:t>
      </w:r>
      <w:r w:rsidRPr="009F7C16">
        <w:rPr>
          <w:rFonts w:cs="Arial"/>
          <w:i/>
          <w:szCs w:val="24"/>
        </w:rPr>
        <w:t>campus</w:t>
      </w:r>
      <w:r>
        <w:rPr>
          <w:rFonts w:cs="Arial"/>
          <w:szCs w:val="24"/>
        </w:rPr>
        <w:t xml:space="preserve"> Brasília.</w:t>
      </w:r>
    </w:p>
    <w:p w:rsidR="00030BF1" w:rsidRDefault="00030BF1" w:rsidP="00030BF1">
      <w:pPr>
        <w:spacing w:after="168"/>
        <w:ind w:left="2835"/>
        <w:rPr>
          <w:rFonts w:cs="Arial"/>
          <w:szCs w:val="24"/>
        </w:rPr>
      </w:pPr>
    </w:p>
    <w:p w:rsidR="00030BF1" w:rsidRDefault="00030BF1" w:rsidP="00030BF1">
      <w:pPr>
        <w:pStyle w:val="Default"/>
        <w:spacing w:after="16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Aprovado em: </w:t>
      </w:r>
    </w:p>
    <w:p w:rsidR="00030BF1" w:rsidRDefault="00030BF1" w:rsidP="00030BF1">
      <w:pPr>
        <w:pStyle w:val="Default"/>
        <w:spacing w:after="168"/>
        <w:rPr>
          <w:sz w:val="23"/>
          <w:szCs w:val="23"/>
        </w:rPr>
      </w:pPr>
    </w:p>
    <w:p w:rsidR="00030BF1" w:rsidRDefault="00030BF1" w:rsidP="00030BF1">
      <w:pPr>
        <w:pStyle w:val="Default"/>
        <w:spacing w:after="168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BANCA EXAMINADORA</w:t>
      </w:r>
    </w:p>
    <w:p w:rsidR="00030BF1" w:rsidRDefault="00030BF1" w:rsidP="00030BF1">
      <w:pPr>
        <w:pStyle w:val="Default"/>
        <w:spacing w:after="168"/>
        <w:jc w:val="center"/>
        <w:rPr>
          <w:b/>
          <w:bCs/>
          <w:sz w:val="23"/>
          <w:szCs w:val="23"/>
        </w:rPr>
      </w:pPr>
    </w:p>
    <w:p w:rsidR="00030BF1" w:rsidRDefault="00030BF1" w:rsidP="00030BF1">
      <w:pPr>
        <w:pStyle w:val="Default"/>
        <w:spacing w:after="168"/>
        <w:jc w:val="center"/>
        <w:rPr>
          <w:b/>
          <w:bCs/>
          <w:sz w:val="23"/>
          <w:szCs w:val="23"/>
        </w:rPr>
      </w:pPr>
    </w:p>
    <w:p w:rsidR="00030BF1" w:rsidRDefault="00030BF1" w:rsidP="00030BF1">
      <w:pPr>
        <w:pStyle w:val="Default"/>
        <w:spacing w:after="16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__________________________________________________</w:t>
      </w:r>
    </w:p>
    <w:p w:rsidR="00030BF1" w:rsidRPr="00137BC3" w:rsidRDefault="00030BF1" w:rsidP="00030BF1">
      <w:pPr>
        <w:pStyle w:val="Default"/>
        <w:spacing w:after="168"/>
        <w:jc w:val="center"/>
        <w:rPr>
          <w:color w:val="auto"/>
        </w:rPr>
      </w:pPr>
      <w:proofErr w:type="gramStart"/>
      <w:r w:rsidRPr="00137BC3">
        <w:rPr>
          <w:color w:val="auto"/>
        </w:rPr>
        <w:t xml:space="preserve">Prof. Dr. </w:t>
      </w:r>
      <w:r>
        <w:rPr>
          <w:color w:val="auto"/>
        </w:rPr>
        <w:t>Nome</w:t>
      </w:r>
      <w:proofErr w:type="gramEnd"/>
      <w:r>
        <w:rPr>
          <w:color w:val="auto"/>
        </w:rPr>
        <w:t xml:space="preserve"> do Professor 1</w:t>
      </w:r>
    </w:p>
    <w:p w:rsidR="00030BF1" w:rsidRPr="00925726" w:rsidRDefault="00030BF1" w:rsidP="00030BF1">
      <w:pPr>
        <w:pStyle w:val="Default"/>
        <w:spacing w:after="168"/>
        <w:jc w:val="center"/>
        <w:rPr>
          <w:color w:val="auto"/>
        </w:rPr>
      </w:pPr>
      <w:r w:rsidRPr="00925726">
        <w:rPr>
          <w:color w:val="auto"/>
        </w:rPr>
        <w:t>Universidade Paulista</w:t>
      </w:r>
    </w:p>
    <w:p w:rsidR="00030BF1" w:rsidRDefault="00030BF1" w:rsidP="00030BF1">
      <w:pPr>
        <w:pStyle w:val="Default"/>
        <w:spacing w:after="168"/>
        <w:jc w:val="center"/>
        <w:rPr>
          <w:sz w:val="23"/>
          <w:szCs w:val="23"/>
        </w:rPr>
      </w:pPr>
    </w:p>
    <w:p w:rsidR="00030BF1" w:rsidRDefault="00030BF1" w:rsidP="00030BF1">
      <w:pPr>
        <w:pStyle w:val="Default"/>
        <w:spacing w:after="168"/>
        <w:jc w:val="center"/>
        <w:rPr>
          <w:sz w:val="23"/>
          <w:szCs w:val="23"/>
        </w:rPr>
      </w:pPr>
    </w:p>
    <w:p w:rsidR="00030BF1" w:rsidRDefault="00030BF1" w:rsidP="00030BF1">
      <w:pPr>
        <w:pStyle w:val="Default"/>
        <w:spacing w:after="16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__________________________________________________</w:t>
      </w:r>
    </w:p>
    <w:p w:rsidR="00030BF1" w:rsidRPr="00137BC3" w:rsidRDefault="00030BF1" w:rsidP="00030BF1">
      <w:pPr>
        <w:pStyle w:val="Default"/>
        <w:spacing w:after="168"/>
        <w:jc w:val="center"/>
        <w:rPr>
          <w:color w:val="auto"/>
        </w:rPr>
      </w:pPr>
      <w:r w:rsidRPr="00137BC3">
        <w:rPr>
          <w:color w:val="auto"/>
        </w:rPr>
        <w:t xml:space="preserve">Prof. </w:t>
      </w:r>
      <w:proofErr w:type="spellStart"/>
      <w:r>
        <w:rPr>
          <w:color w:val="auto"/>
        </w:rPr>
        <w:t>MSc</w:t>
      </w:r>
      <w:proofErr w:type="spellEnd"/>
      <w:r w:rsidRPr="00137BC3">
        <w:rPr>
          <w:color w:val="auto"/>
        </w:rPr>
        <w:t xml:space="preserve">. </w:t>
      </w:r>
      <w:r>
        <w:rPr>
          <w:color w:val="auto"/>
        </w:rPr>
        <w:t>Nome do Professor 2</w:t>
      </w:r>
    </w:p>
    <w:p w:rsidR="00030BF1" w:rsidRPr="001B57D9" w:rsidRDefault="00030BF1" w:rsidP="00030BF1">
      <w:pPr>
        <w:pStyle w:val="Default"/>
        <w:spacing w:after="168"/>
        <w:jc w:val="center"/>
        <w:rPr>
          <w:color w:val="auto"/>
        </w:rPr>
      </w:pPr>
      <w:r w:rsidRPr="00925726">
        <w:rPr>
          <w:color w:val="auto"/>
        </w:rPr>
        <w:t>Universidade Paulista</w:t>
      </w:r>
    </w:p>
    <w:p w:rsidR="00030BF1" w:rsidRDefault="00030BF1" w:rsidP="00030BF1">
      <w:pPr>
        <w:pStyle w:val="Default"/>
        <w:spacing w:after="168"/>
        <w:jc w:val="center"/>
        <w:rPr>
          <w:sz w:val="23"/>
          <w:szCs w:val="23"/>
        </w:rPr>
      </w:pPr>
    </w:p>
    <w:p w:rsidR="00030BF1" w:rsidRDefault="00030BF1" w:rsidP="00030BF1">
      <w:pPr>
        <w:pStyle w:val="Default"/>
        <w:spacing w:after="168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__________________________________________________</w:t>
      </w:r>
    </w:p>
    <w:p w:rsidR="00030BF1" w:rsidRDefault="00030BF1" w:rsidP="00030BF1">
      <w:pPr>
        <w:pStyle w:val="Default"/>
        <w:spacing w:after="168"/>
        <w:jc w:val="center"/>
        <w:rPr>
          <w:color w:val="auto"/>
        </w:rPr>
      </w:pPr>
      <w:r w:rsidRPr="00137BC3">
        <w:rPr>
          <w:color w:val="auto"/>
        </w:rPr>
        <w:t xml:space="preserve">Prof. </w:t>
      </w:r>
      <w:proofErr w:type="spellStart"/>
      <w:r>
        <w:rPr>
          <w:color w:val="auto"/>
        </w:rPr>
        <w:t>MSc</w:t>
      </w:r>
      <w:proofErr w:type="spellEnd"/>
      <w:r w:rsidRPr="00137BC3">
        <w:rPr>
          <w:color w:val="auto"/>
        </w:rPr>
        <w:t xml:space="preserve">. </w:t>
      </w:r>
      <w:r>
        <w:rPr>
          <w:color w:val="auto"/>
        </w:rPr>
        <w:t>Nome do Professor 3</w:t>
      </w:r>
    </w:p>
    <w:p w:rsidR="00ED4841" w:rsidRDefault="006176C0" w:rsidP="00030BF1">
      <w:pPr>
        <w:pStyle w:val="SemEspaamento"/>
        <w:rPr>
          <w:b w:val="0"/>
          <w:caps w:val="0"/>
        </w:rPr>
      </w:pPr>
      <w:r>
        <w:rPr>
          <w:b w:val="0"/>
          <w:caps w:val="0"/>
        </w:rPr>
        <w:t>Universidade P</w:t>
      </w:r>
      <w:r w:rsidRPr="006176C0">
        <w:rPr>
          <w:b w:val="0"/>
          <w:caps w:val="0"/>
        </w:rPr>
        <w:t>aulista</w:t>
      </w:r>
    </w:p>
    <w:p w:rsidR="00646792" w:rsidRPr="00646792" w:rsidRDefault="00646792" w:rsidP="00646792">
      <w:pPr>
        <w:spacing w:after="168"/>
        <w:rPr>
          <w:lang w:eastAsia="ar-SA"/>
        </w:rPr>
      </w:pPr>
      <w:bookmarkStart w:id="0" w:name="_GoBack"/>
      <w:bookmarkEnd w:id="0"/>
    </w:p>
    <w:sectPr w:rsidR="00646792" w:rsidRPr="00646792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20D" w:rsidRDefault="001D320D" w:rsidP="00CD7207">
      <w:pPr>
        <w:spacing w:after="168" w:line="240" w:lineRule="auto"/>
      </w:pPr>
      <w:r>
        <w:separator/>
      </w:r>
    </w:p>
  </w:endnote>
  <w:endnote w:type="continuationSeparator" w:id="0">
    <w:p w:rsidR="001D320D" w:rsidRDefault="001D320D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20D" w:rsidRDefault="001D320D" w:rsidP="00CD7207">
      <w:pPr>
        <w:spacing w:after="168" w:line="240" w:lineRule="auto"/>
      </w:pPr>
      <w:r>
        <w:separator/>
      </w:r>
    </w:p>
  </w:footnote>
  <w:footnote w:type="continuationSeparator" w:id="0">
    <w:p w:rsidR="001D320D" w:rsidRDefault="001D320D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320D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C4DFD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F0F5E"/>
    <w:rsid w:val="006148E0"/>
    <w:rsid w:val="00614E77"/>
    <w:rsid w:val="006176C0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FF4C"/>
  <w15:docId w15:val="{4DC0A813-693B-4BF2-8623-20E7CA15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57033918-7BF1-4EA6-9395-2FB3A731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Gads</dc:creator>
  <cp:lastModifiedBy>Daniel Gads</cp:lastModifiedBy>
  <cp:revision>3</cp:revision>
  <dcterms:created xsi:type="dcterms:W3CDTF">2019-09-28T20:11:00Z</dcterms:created>
  <dcterms:modified xsi:type="dcterms:W3CDTF">2019-09-28T20:12:00Z</dcterms:modified>
</cp:coreProperties>
</file>