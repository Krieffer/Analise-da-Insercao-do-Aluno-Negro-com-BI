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0A" w:rsidRDefault="005D1F0A" w:rsidP="004B6EBC">
      <w:pPr>
        <w:pStyle w:val="NoSpacing"/>
      </w:pPr>
      <w:r>
        <w:t>AGRADECIMENTOS</w:t>
      </w:r>
    </w:p>
    <w:p w:rsidR="005D1F0A" w:rsidRDefault="005D1F0A" w:rsidP="004B6EBC">
      <w:pPr>
        <w:spacing w:after="168"/>
        <w:rPr>
          <w:lang w:eastAsia="ar-SA"/>
        </w:rPr>
      </w:pPr>
      <w:r>
        <w:rPr>
          <w:lang w:eastAsia="ar-SA"/>
        </w:rPr>
        <w:tab/>
        <w:t>Agradeço primeiramente a Deus pela a vida e por todas as graças a mim concedidas.</w:t>
      </w:r>
    </w:p>
    <w:p w:rsidR="005D1F0A" w:rsidRDefault="005D1F0A" w:rsidP="003938B9">
      <w:pPr>
        <w:spacing w:after="168"/>
        <w:rPr>
          <w:lang w:eastAsia="ar-SA"/>
        </w:rPr>
      </w:pPr>
      <w:bookmarkStart w:id="0" w:name="_GoBack"/>
      <w:bookmarkEnd w:id="0"/>
      <w:r>
        <w:rPr>
          <w:lang w:eastAsia="ar-SA"/>
        </w:rPr>
        <w:tab/>
        <w:t>À instituição Universidade Paulista – UNIP na pessoa da coordenadora Liliane Cordeiro por ter oferecido todas as oportunidades de fomentação do conhecimento para o curso de Ciência da Computação.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Ao orientador Claudio Bernardo pela paciência, incentivo e orientação no presente trabalho.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A professora Josyane Lannes por todo o auxílio na parte de Banco de Dados e pela sua incrível e inspiradora didática nas aulas da respectiva matéria.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 xml:space="preserve">A Caixa e o FNDE por terem auxiliado no início da minha caminhada no mundo profissional, por meio do estágio. Em especial agradeço aos meus colegas Murillo Higor Fernandes Carvalhes e Débora Arnaud Lima Formiga pelos seus inestimáveis auxílios e incentivos referentes à área de </w:t>
      </w:r>
      <w:r>
        <w:rPr>
          <w:i/>
          <w:lang w:eastAsia="ar-SA"/>
        </w:rPr>
        <w:t xml:space="preserve">Business Intelligence. </w:t>
      </w:r>
      <w:r>
        <w:rPr>
          <w:lang w:eastAsia="ar-SA"/>
        </w:rPr>
        <w:t>Além da EPROJ, setor que me acolheu tão bem nos meus últimos momentos de estágio e que proporcionou a minha atuação em um setor de Análise de Dados.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Aos meus colegas de trabalho que tanto auxiliaram para a conclusão desse projeto.</w:t>
      </w:r>
    </w:p>
    <w:p w:rsidR="005D1F0A" w:rsidRDefault="005D1F0A" w:rsidP="003938B9">
      <w:pPr>
        <w:spacing w:after="168"/>
        <w:rPr>
          <w:lang w:eastAsia="ar-SA"/>
        </w:rPr>
      </w:pPr>
      <w:r>
        <w:rPr>
          <w:lang w:eastAsia="ar-SA"/>
        </w:rPr>
        <w:tab/>
        <w:t>Aos meus colegas de curso em que juntos compartilhamos conhecimento, dificuldades e momentos de alegria.</w:t>
      </w:r>
    </w:p>
    <w:p w:rsidR="005D1F0A" w:rsidRPr="002C6701" w:rsidRDefault="005D1F0A" w:rsidP="002C6701">
      <w:pPr>
        <w:spacing w:after="168"/>
        <w:jc w:val="right"/>
        <w:rPr>
          <w:b/>
          <w:i/>
          <w:lang w:eastAsia="ar-SA"/>
        </w:rPr>
      </w:pPr>
      <w:r w:rsidRPr="002C6701">
        <w:rPr>
          <w:b/>
          <w:i/>
          <w:lang w:eastAsia="ar-SA"/>
        </w:rPr>
        <w:t>Daniel Gads Melo Sousa</w:t>
      </w:r>
    </w:p>
    <w:sectPr w:rsidR="005D1F0A" w:rsidRPr="002C6701" w:rsidSect="008916A9">
      <w:headerReference w:type="default" r:id="rId7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F0A" w:rsidRDefault="005D1F0A" w:rsidP="00CD7207">
      <w:pPr>
        <w:spacing w:after="168" w:line="240" w:lineRule="auto"/>
      </w:pPr>
      <w:r>
        <w:separator/>
      </w:r>
    </w:p>
  </w:endnote>
  <w:endnote w:type="continuationSeparator" w:id="0">
    <w:p w:rsidR="005D1F0A" w:rsidRDefault="005D1F0A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F0A" w:rsidRDefault="005D1F0A" w:rsidP="00CD7207">
      <w:pPr>
        <w:spacing w:after="168" w:line="240" w:lineRule="auto"/>
      </w:pPr>
      <w:r>
        <w:separator/>
      </w:r>
    </w:p>
  </w:footnote>
  <w:footnote w:type="continuationSeparator" w:id="0">
    <w:p w:rsidR="005D1F0A" w:rsidRDefault="005D1F0A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F0A" w:rsidRPr="001D4D23" w:rsidRDefault="005D1F0A" w:rsidP="001D4D23">
    <w:pPr>
      <w:pStyle w:val="Header"/>
      <w:spacing w:after="16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 w:hint="default"/>
      </w:rPr>
    </w:lvl>
  </w:abstractNum>
  <w:abstractNum w:abstractNumId="1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/>
      </w:pPr>
      <w:rPr>
        <w:rFonts w:cs="Times New Roman"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7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3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/>
      </w:pPr>
      <w:rPr>
        <w:rFonts w:cs="Times New Roman"/>
      </w:r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/>
      </w:pPr>
      <w:rPr>
        <w:rFonts w:cs="Times New Roman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/>
      </w:pPr>
      <w:rPr>
        <w:rFonts w:cs="Times New Roman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/>
      </w:pPr>
      <w:rPr>
        <w:rFonts w:cs="Times New Roman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/>
      </w:pPr>
      <w:rPr>
        <w:rFonts w:cs="Times New Roman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/>
      </w:pPr>
      <w:rPr>
        <w:rFonts w:cs="Times New Roman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/>
      </w:pPr>
      <w:rPr>
        <w:rFonts w:cs="Times New Roman"/>
      </w:rPr>
    </w:lvl>
  </w:abstractNum>
  <w:abstractNum w:abstractNumId="17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</w:rPr>
    </w:lvl>
  </w:abstractNum>
  <w:abstractNum w:abstractNumId="19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C6701"/>
    <w:rsid w:val="002F23AE"/>
    <w:rsid w:val="00314317"/>
    <w:rsid w:val="003329E7"/>
    <w:rsid w:val="00336F1A"/>
    <w:rsid w:val="003437C3"/>
    <w:rsid w:val="0035356A"/>
    <w:rsid w:val="00361C8F"/>
    <w:rsid w:val="003628B4"/>
    <w:rsid w:val="003669C7"/>
    <w:rsid w:val="003727CB"/>
    <w:rsid w:val="00374BCD"/>
    <w:rsid w:val="00386185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B6EBC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721DD"/>
    <w:rsid w:val="00581F39"/>
    <w:rsid w:val="005848F8"/>
    <w:rsid w:val="00590B48"/>
    <w:rsid w:val="005B63A8"/>
    <w:rsid w:val="005C2D92"/>
    <w:rsid w:val="005C31DC"/>
    <w:rsid w:val="005D12C3"/>
    <w:rsid w:val="005D1F0A"/>
    <w:rsid w:val="005D481F"/>
    <w:rsid w:val="005D4B78"/>
    <w:rsid w:val="005D5DFB"/>
    <w:rsid w:val="005D60EB"/>
    <w:rsid w:val="005E0AFC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01FF"/>
    <w:rsid w:val="00927794"/>
    <w:rsid w:val="00930C2C"/>
    <w:rsid w:val="00940C99"/>
    <w:rsid w:val="00956B63"/>
    <w:rsid w:val="00960FCB"/>
    <w:rsid w:val="009857A9"/>
    <w:rsid w:val="00991E21"/>
    <w:rsid w:val="00997F84"/>
    <w:rsid w:val="009A3B2F"/>
    <w:rsid w:val="009B735B"/>
    <w:rsid w:val="009D032F"/>
    <w:rsid w:val="009E22C9"/>
    <w:rsid w:val="009E24C2"/>
    <w:rsid w:val="009E5B6A"/>
    <w:rsid w:val="009F3AE4"/>
    <w:rsid w:val="00A04F1B"/>
    <w:rsid w:val="00A40527"/>
    <w:rsid w:val="00A90976"/>
    <w:rsid w:val="00AA6010"/>
    <w:rsid w:val="00AB5378"/>
    <w:rsid w:val="00AD0D2F"/>
    <w:rsid w:val="00B26452"/>
    <w:rsid w:val="00B4663C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430C"/>
    <w:rsid w:val="00ED4841"/>
    <w:rsid w:val="00EE1CDD"/>
    <w:rsid w:val="00EE5060"/>
    <w:rsid w:val="00EF53B2"/>
    <w:rsid w:val="00F142DA"/>
    <w:rsid w:val="00F21B2C"/>
    <w:rsid w:val="00F357E9"/>
    <w:rsid w:val="00F54A46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5CB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E472D"/>
    <w:pPr>
      <w:spacing w:afterLines="70" w:line="360" w:lineRule="auto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727CB"/>
    <w:pPr>
      <w:keepNext/>
      <w:keepLines/>
      <w:spacing w:before="100" w:beforeAutospacing="1" w:afterLines="0" w:afterAutospacing="1"/>
      <w:jc w:val="left"/>
      <w:outlineLvl w:val="0"/>
    </w:pPr>
    <w:rPr>
      <w:rFonts w:eastAsia="MS Gothic"/>
      <w:b/>
      <w:bCs/>
      <w:caps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27CB"/>
    <w:pPr>
      <w:keepNext/>
      <w:keepLines/>
      <w:spacing w:afterLines="0"/>
      <w:jc w:val="left"/>
      <w:outlineLvl w:val="2"/>
    </w:pPr>
    <w:rPr>
      <w:rFonts w:eastAsia="MS Gothic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4681"/>
    <w:pPr>
      <w:keepNext/>
      <w:keepLines/>
      <w:spacing w:before="200"/>
      <w:jc w:val="left"/>
      <w:outlineLvl w:val="3"/>
    </w:pPr>
    <w:rPr>
      <w:rFonts w:ascii="Cambria" w:eastAsia="MS Gothic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727CB"/>
    <w:rPr>
      <w:rFonts w:ascii="Arial" w:eastAsia="MS Gothic" w:hAnsi="Arial" w:cs="Times New Roman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94681"/>
    <w:rPr>
      <w:rFonts w:ascii="Arial" w:hAnsi="Arial" w:cs="Arial"/>
      <w:bCs/>
      <w:caps/>
      <w:kern w:val="28"/>
      <w:sz w:val="28"/>
      <w:szCs w:val="28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727CB"/>
    <w:rPr>
      <w:rFonts w:ascii="Arial" w:eastAsia="MS Gothic" w:hAnsi="Arial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94681"/>
    <w:rPr>
      <w:rFonts w:ascii="Cambria" w:eastAsia="MS Gothic" w:hAnsi="Cambria" w:cs="Times New Roman"/>
      <w:b/>
      <w:bCs/>
      <w:i/>
      <w:iCs/>
      <w:color w:val="4F81BD"/>
      <w:sz w:val="24"/>
    </w:rPr>
  </w:style>
  <w:style w:type="paragraph" w:styleId="NoSpacing">
    <w:name w:val="No Spacing"/>
    <w:aliases w:val="Capa"/>
    <w:next w:val="Normal"/>
    <w:uiPriority w:val="99"/>
    <w:qFormat/>
    <w:rsid w:val="00FF0AC2"/>
    <w:pPr>
      <w:suppressAutoHyphens/>
      <w:spacing w:line="360" w:lineRule="auto"/>
      <w:jc w:val="center"/>
    </w:pPr>
    <w:rPr>
      <w:rFonts w:ascii="Arial" w:eastAsia="Times New Roman" w:hAnsi="Arial"/>
      <w:b/>
      <w:caps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629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629C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629C7"/>
    <w:rPr>
      <w:rFonts w:cs="Times New Roman"/>
    </w:rPr>
  </w:style>
  <w:style w:type="character" w:styleId="Hyperlink">
    <w:name w:val="Hyperlink"/>
    <w:basedOn w:val="DefaultParagraphFont"/>
    <w:uiPriority w:val="99"/>
    <w:rsid w:val="002C4A86"/>
    <w:rPr>
      <w:rFonts w:cs="Times New Roman"/>
      <w:color w:val="auto"/>
      <w:u w:val="none"/>
    </w:rPr>
  </w:style>
  <w:style w:type="paragraph" w:styleId="TOC1">
    <w:name w:val="toc 1"/>
    <w:basedOn w:val="Normal"/>
    <w:uiPriority w:val="99"/>
    <w:rsid w:val="00C05C0A"/>
    <w:pPr>
      <w:tabs>
        <w:tab w:val="right" w:leader="dot" w:pos="9071"/>
      </w:tabs>
      <w:overflowPunct w:val="0"/>
      <w:autoSpaceDE w:val="0"/>
      <w:spacing w:before="480" w:afterLines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TOC2">
    <w:name w:val="toc 2"/>
    <w:basedOn w:val="TOC1"/>
    <w:uiPriority w:val="99"/>
    <w:rsid w:val="00C05C0A"/>
    <w:pPr>
      <w:spacing w:before="120"/>
    </w:pPr>
    <w:rPr>
      <w:b w:val="0"/>
      <w:szCs w:val="22"/>
    </w:rPr>
  </w:style>
  <w:style w:type="paragraph" w:styleId="TOC3">
    <w:name w:val="toc 3"/>
    <w:basedOn w:val="TOC2"/>
    <w:uiPriority w:val="99"/>
    <w:rsid w:val="00C05C0A"/>
    <w:pPr>
      <w:spacing w:before="0" w:after="120"/>
    </w:pPr>
    <w:rPr>
      <w:b/>
      <w:caps w:val="0"/>
      <w:szCs w:val="20"/>
    </w:rPr>
  </w:style>
  <w:style w:type="paragraph" w:styleId="ListParagraph">
    <w:name w:val="List Paragraph"/>
    <w:basedOn w:val="Normal"/>
    <w:uiPriority w:val="99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uiPriority w:val="99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paragraph" w:customStyle="1" w:styleId="Ilustrao">
    <w:name w:val="Ilustração"/>
    <w:basedOn w:val="Normal"/>
    <w:uiPriority w:val="99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930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uiPriority w:val="99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character" w:customStyle="1" w:styleId="apple-style-span">
    <w:name w:val="apple-style-span"/>
    <w:basedOn w:val="DefaultParagraphFont"/>
    <w:uiPriority w:val="99"/>
    <w:rsid w:val="00753F60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753F60"/>
    <w:rPr>
      <w:rFonts w:cs="Times New Roman"/>
    </w:rPr>
  </w:style>
  <w:style w:type="character" w:customStyle="1" w:styleId="arial121">
    <w:name w:val="arial121"/>
    <w:basedOn w:val="DefaultParagraphFont"/>
    <w:uiPriority w:val="99"/>
    <w:rsid w:val="00940C99"/>
    <w:rPr>
      <w:rFonts w:ascii="Arial" w:hAnsi="Arial" w:cs="Arial"/>
      <w:sz w:val="24"/>
      <w:szCs w:val="24"/>
    </w:rPr>
  </w:style>
  <w:style w:type="paragraph" w:customStyle="1" w:styleId="Capa3-Ttulo">
    <w:name w:val="Capa 3 - Título"/>
    <w:basedOn w:val="Normal"/>
    <w:next w:val="Normal"/>
    <w:uiPriority w:val="99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uiPriority w:val="99"/>
    <w:rsid w:val="00CD7207"/>
    <w:pPr>
      <w:ind w:left="4536"/>
      <w:jc w:val="both"/>
    </w:pPr>
    <w:rPr>
      <w:rFonts w:ascii="Arial" w:eastAsia="Times New Roman" w:hAnsi="Arial"/>
      <w:b/>
      <w:sz w:val="24"/>
      <w:szCs w:val="20"/>
      <w:lang w:eastAsia="ar-SA"/>
    </w:rPr>
  </w:style>
  <w:style w:type="paragraph" w:customStyle="1" w:styleId="Agradecimentos">
    <w:name w:val="Agradecimentos"/>
    <w:uiPriority w:val="99"/>
    <w:rsid w:val="00CD7207"/>
    <w:pPr>
      <w:spacing w:line="360" w:lineRule="auto"/>
      <w:ind w:left="4536"/>
      <w:jc w:val="both"/>
    </w:pPr>
    <w:rPr>
      <w:rFonts w:ascii="Arial" w:eastAsia="Times New Roman" w:hAnsi="Arial"/>
      <w:sz w:val="24"/>
      <w:szCs w:val="20"/>
      <w:lang w:eastAsia="ar-SA"/>
    </w:rPr>
  </w:style>
  <w:style w:type="paragraph" w:styleId="TOCHeading">
    <w:name w:val="TOC Heading"/>
    <w:basedOn w:val="Heading1"/>
    <w:next w:val="Normal"/>
    <w:uiPriority w:val="99"/>
    <w:qFormat/>
    <w:rsid w:val="00DD7728"/>
    <w:pPr>
      <w:spacing w:line="276" w:lineRule="auto"/>
      <w:outlineLvl w:val="9"/>
    </w:pPr>
    <w:rPr>
      <w:lang w:eastAsia="pt-BR"/>
    </w:rPr>
  </w:style>
  <w:style w:type="paragraph" w:styleId="Caption">
    <w:name w:val="caption"/>
    <w:basedOn w:val="Normal"/>
    <w:next w:val="Normal"/>
    <w:uiPriority w:val="99"/>
    <w:qFormat/>
    <w:rsid w:val="00CA1EA9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Graficos">
    <w:name w:val="Graficos"/>
    <w:basedOn w:val="Caption"/>
    <w:uiPriority w:val="99"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uiPriority w:val="99"/>
    <w:rsid w:val="005D12C3"/>
    <w:pPr>
      <w:jc w:val="both"/>
    </w:pPr>
    <w:rPr>
      <w:rFonts w:ascii="Arial" w:hAnsi="Arial"/>
      <w:bCs/>
      <w:sz w:val="20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rsid w:val="00E53A31"/>
  </w:style>
  <w:style w:type="paragraph" w:customStyle="1" w:styleId="CitaoDiretaRecuo">
    <w:name w:val="Citação Direta Recuo"/>
    <w:basedOn w:val="Normal"/>
    <w:link w:val="CitaoDiretaRecuoChar"/>
    <w:uiPriority w:val="99"/>
    <w:rsid w:val="00B828AC"/>
    <w:pPr>
      <w:spacing w:afterLines="200" w:line="240" w:lineRule="auto"/>
      <w:ind w:left="2268"/>
    </w:pPr>
    <w:rPr>
      <w:rFonts w:eastAsia="Times New Roman"/>
      <w:sz w:val="20"/>
      <w:szCs w:val="20"/>
      <w:shd w:val="clear" w:color="auto" w:fill="FFFFFF"/>
      <w:lang w:eastAsia="ja-JP"/>
    </w:rPr>
  </w:style>
  <w:style w:type="character" w:customStyle="1" w:styleId="CitaoDiretaRecuoChar">
    <w:name w:val="Citação Direta Recuo Char"/>
    <w:link w:val="CitaoDiretaRecuo"/>
    <w:uiPriority w:val="99"/>
    <w:locked/>
    <w:rsid w:val="00B828AC"/>
    <w:rPr>
      <w:rFonts w:ascii="Arial" w:hAnsi="Arial"/>
      <w:sz w:val="20"/>
    </w:rPr>
  </w:style>
  <w:style w:type="paragraph" w:styleId="Bibliography">
    <w:name w:val="Bibliography"/>
    <w:basedOn w:val="Normal"/>
    <w:next w:val="Normal"/>
    <w:uiPriority w:val="99"/>
    <w:rsid w:val="008970F0"/>
  </w:style>
  <w:style w:type="character" w:customStyle="1" w:styleId="freebirdformeditorviewresponsessummaryquestiontitle">
    <w:name w:val="freebirdformeditorviewresponsessummaryquestiontitle"/>
    <w:basedOn w:val="DefaultParagraphFont"/>
    <w:uiPriority w:val="99"/>
    <w:rsid w:val="00121951"/>
    <w:rPr>
      <w:rFonts w:cs="Times New Roman"/>
    </w:rPr>
  </w:style>
  <w:style w:type="table" w:styleId="TableGrid">
    <w:name w:val="Table Grid"/>
    <w:basedOn w:val="TableNormal"/>
    <w:uiPriority w:val="99"/>
    <w:rsid w:val="0012195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99"/>
    <w:qFormat/>
    <w:rsid w:val="00336F1A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E84603"/>
    <w:pPr>
      <w:spacing w:line="240" w:lineRule="auto"/>
      <w:ind w:left="240" w:hanging="240"/>
    </w:pPr>
  </w:style>
  <w:style w:type="paragraph" w:styleId="HTMLPreformatted">
    <w:name w:val="HTML Preformatted"/>
    <w:basedOn w:val="Normal"/>
    <w:link w:val="HTMLPreformattedChar"/>
    <w:uiPriority w:val="99"/>
    <w:semiHidden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21460"/>
    <w:rPr>
      <w:rFonts w:ascii="Courier New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uiPriority w:val="99"/>
    <w:rsid w:val="005721DD"/>
    <w:pPr>
      <w:spacing w:afterLines="0" w:line="240" w:lineRule="auto"/>
      <w:jc w:val="center"/>
    </w:pPr>
    <w:rPr>
      <w:rFonts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uiPriority w:val="99"/>
    <w:rsid w:val="005721DD"/>
    <w:pPr>
      <w:spacing w:afterLines="0"/>
    </w:pPr>
    <w:rPr>
      <w:rFonts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uiPriority w:val="99"/>
    <w:rsid w:val="005721DD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uiPriority w:val="99"/>
    <w:rsid w:val="005721DD"/>
    <w:pPr>
      <w:spacing w:afterLines="0" w:line="240" w:lineRule="auto"/>
    </w:pPr>
    <w:rPr>
      <w:rFonts w:cs="Arial"/>
      <w:sz w:val="20"/>
      <w:szCs w:val="20"/>
      <w:lang w:val="en-US" w:eastAsia="ja-JP"/>
    </w:rPr>
  </w:style>
  <w:style w:type="paragraph" w:customStyle="1" w:styleId="Default">
    <w:name w:val="Default"/>
    <w:uiPriority w:val="99"/>
    <w:rsid w:val="00030BF1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eastAsia="pt-BR"/>
    </w:rPr>
  </w:style>
  <w:style w:type="paragraph" w:styleId="TOC5">
    <w:name w:val="toc 5"/>
    <w:basedOn w:val="Normal"/>
    <w:next w:val="Normal"/>
    <w:autoRedefine/>
    <w:uiPriority w:val="99"/>
    <w:semiHidden/>
    <w:rsid w:val="00770267"/>
    <w:pPr>
      <w:spacing w:after="100"/>
      <w:ind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0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59</TotalTime>
  <Pages>1</Pages>
  <Words>187</Words>
  <Characters>1015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3</cp:revision>
  <dcterms:created xsi:type="dcterms:W3CDTF">2019-09-28T20:12:00Z</dcterms:created>
  <dcterms:modified xsi:type="dcterms:W3CDTF">2019-11-26T12:01:00Z</dcterms:modified>
</cp:coreProperties>
</file>